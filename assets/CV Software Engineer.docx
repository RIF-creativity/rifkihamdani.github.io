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FE95" w14:textId="77777777" w:rsidR="00DE55F0" w:rsidRDefault="00F174DC" w:rsidP="00DE55F0">
      <w:pPr>
        <w:pStyle w:val="Title"/>
      </w:pPr>
      <w:r>
        <w:rPr>
          <w:lang w:val="id-ID"/>
        </w:rPr>
        <w:t>RIFKI HAMDANI</w:t>
      </w:r>
    </w:p>
    <w:p w14:paraId="5CD15776" w14:textId="77777777" w:rsidR="00CE0E51" w:rsidRPr="00CE0E51" w:rsidRDefault="00CE0E51" w:rsidP="0091591B">
      <w:pPr>
        <w:pStyle w:val="ContactInfo"/>
        <w:rPr>
          <w:b/>
          <w:bCs/>
          <w:sz w:val="26"/>
          <w:szCs w:val="26"/>
        </w:rPr>
      </w:pPr>
      <w:r w:rsidRPr="00CE0E51">
        <w:rPr>
          <w:b/>
          <w:bCs/>
          <w:sz w:val="26"/>
          <w:szCs w:val="26"/>
        </w:rPr>
        <w:t xml:space="preserve">Software Engineer </w:t>
      </w:r>
    </w:p>
    <w:p w14:paraId="56F2D351" w14:textId="7B934BD6" w:rsidR="000C5155" w:rsidRPr="0091591B" w:rsidRDefault="00F174DC" w:rsidP="0091591B">
      <w:pPr>
        <w:pStyle w:val="ContactInfo"/>
        <w:rPr>
          <w:lang w:val="id-ID"/>
        </w:rPr>
      </w:pPr>
      <w:r>
        <w:rPr>
          <w:lang w:val="id-ID"/>
        </w:rPr>
        <w:t>+6283896059029</w:t>
      </w:r>
      <w:r w:rsidR="008E1F80">
        <w:t>  | </w:t>
      </w:r>
      <w:r>
        <w:rPr>
          <w:lang w:val="id-ID"/>
        </w:rPr>
        <w:t>rif.creativity@gmail.com</w:t>
      </w:r>
      <w:r w:rsidR="008E1F80">
        <w:t>  |  </w:t>
      </w:r>
      <w:r>
        <w:rPr>
          <w:lang w:val="id-ID"/>
        </w:rPr>
        <w:t>Karangpawitan, Garut , 44182</w:t>
      </w:r>
    </w:p>
    <w:p w14:paraId="3CA1C097" w14:textId="4800FBC5" w:rsidR="000C5155" w:rsidRDefault="00CE0E51" w:rsidP="00CE0E51">
      <w:r>
        <w:t>Passionate Software Engineer skilled in developing web, mobile, and desktop applications. Known for delivering innovative, scalable solutions, I leverage technical expertise and problem-solving skills to enhance user experiences and drive strategic goals. Committed to continuous learning, I excel in tackling complex challenges and contributing to dynamic teams.</w:t>
      </w:r>
    </w:p>
    <w:sdt>
      <w:sdtPr>
        <w:alias w:val="Skills &amp; Abilities heading:"/>
        <w:tag w:val="Skills &amp; Abilities heading:"/>
        <w:id w:val="1904716257"/>
        <w:placeholder>
          <w:docPart w:val="72B5E462005C475A8EFF059572CC0330"/>
        </w:placeholder>
        <w:temporary/>
        <w:showingPlcHdr/>
        <w15:appearance w15:val="hidden"/>
      </w:sdtPr>
      <w:sdtEndPr/>
      <w:sdtContent>
        <w:p w14:paraId="2466257E" w14:textId="77777777"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14:paraId="7DB914EF" w14:textId="77777777" w:rsidR="006C097E" w:rsidRDefault="006C097E" w:rsidP="00C056DC">
      <w:pPr>
        <w:rPr>
          <w:lang w:val="id-ID"/>
        </w:rPr>
        <w:sectPr w:rsidR="006C097E">
          <w:footerReference w:type="default" r:id="rId7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4064FD93" w14:textId="5E6C6FDF" w:rsidR="006C097E" w:rsidRDefault="00C3460B" w:rsidP="006C097E">
      <w:pPr>
        <w:pStyle w:val="ListParagraph"/>
        <w:numPr>
          <w:ilvl w:val="0"/>
          <w:numId w:val="17"/>
        </w:numPr>
        <w:rPr>
          <w:lang w:val="id-ID"/>
        </w:rPr>
      </w:pPr>
      <w:r w:rsidRPr="00C3460B">
        <w:rPr>
          <w:lang w:val="id-ID"/>
        </w:rPr>
        <w:t>programming languages</w:t>
      </w:r>
      <w:r w:rsidR="00E00A35">
        <w:rPr>
          <w:lang w:val="id-ID"/>
        </w:rPr>
        <w:t xml:space="preserve">: </w:t>
      </w:r>
      <w:r w:rsidRPr="00C3460B">
        <w:rPr>
          <w:lang w:val="id-ID"/>
        </w:rPr>
        <w:t>HTML, javascript, PHP, java, C#, python</w:t>
      </w:r>
      <w:r w:rsidR="00E00A35">
        <w:rPr>
          <w:lang w:val="id-ID"/>
        </w:rPr>
        <w:t>, etc.</w:t>
      </w:r>
    </w:p>
    <w:p w14:paraId="1A509170" w14:textId="0D3AD3C4" w:rsidR="00C3460B" w:rsidRDefault="00C3460B" w:rsidP="006C097E">
      <w:pPr>
        <w:pStyle w:val="ListParagraph"/>
        <w:numPr>
          <w:ilvl w:val="0"/>
          <w:numId w:val="17"/>
        </w:numPr>
        <w:rPr>
          <w:lang w:val="id-ID"/>
        </w:rPr>
      </w:pPr>
      <w:r w:rsidRPr="00C3460B">
        <w:rPr>
          <w:lang w:val="id-ID"/>
        </w:rPr>
        <w:t>front end</w:t>
      </w:r>
      <w:r w:rsidR="00E00A35">
        <w:rPr>
          <w:lang w:val="id-ID"/>
        </w:rPr>
        <w:t xml:space="preserve">: </w:t>
      </w:r>
      <w:r w:rsidRPr="00C3460B">
        <w:rPr>
          <w:lang w:val="id-ID"/>
        </w:rPr>
        <w:t>React and Vite</w:t>
      </w:r>
    </w:p>
    <w:p w14:paraId="04DF8256" w14:textId="24DAB5EF" w:rsidR="002531E2" w:rsidRDefault="00C3460B" w:rsidP="006C097E">
      <w:pPr>
        <w:pStyle w:val="ListParagraph"/>
        <w:numPr>
          <w:ilvl w:val="0"/>
          <w:numId w:val="17"/>
        </w:numPr>
        <w:rPr>
          <w:lang w:val="id-ID"/>
        </w:rPr>
      </w:pPr>
      <w:r>
        <w:rPr>
          <w:lang w:val="id-ID"/>
        </w:rPr>
        <w:t>back end</w:t>
      </w:r>
      <w:r w:rsidR="00E00A35">
        <w:rPr>
          <w:lang w:val="id-ID"/>
        </w:rPr>
        <w:t xml:space="preserve">: </w:t>
      </w:r>
      <w:r>
        <w:rPr>
          <w:lang w:val="id-ID"/>
        </w:rPr>
        <w:t>Node.js</w:t>
      </w:r>
      <w:r w:rsidR="00E00A35">
        <w:rPr>
          <w:lang w:val="id-ID"/>
        </w:rPr>
        <w:t xml:space="preserve">, </w:t>
      </w:r>
      <w:r w:rsidR="00E00A35">
        <w:t>Express.js</w:t>
      </w:r>
      <w:r>
        <w:rPr>
          <w:lang w:val="id-ID"/>
        </w:rPr>
        <w:t xml:space="preserve"> </w:t>
      </w:r>
    </w:p>
    <w:p w14:paraId="7794AAB1" w14:textId="6DBE6DA1" w:rsidR="00C3460B" w:rsidRDefault="00C3460B" w:rsidP="006C097E">
      <w:pPr>
        <w:pStyle w:val="ListParagraph"/>
        <w:numPr>
          <w:ilvl w:val="0"/>
          <w:numId w:val="17"/>
        </w:numPr>
        <w:rPr>
          <w:lang w:val="id-ID"/>
        </w:rPr>
      </w:pPr>
      <w:r w:rsidRPr="00C3460B">
        <w:rPr>
          <w:lang w:val="id-ID"/>
        </w:rPr>
        <w:t>database</w:t>
      </w:r>
      <w:r w:rsidR="00E00A35">
        <w:rPr>
          <w:lang w:val="id-ID"/>
        </w:rPr>
        <w:t xml:space="preserve">: </w:t>
      </w:r>
      <w:r w:rsidRPr="00C3460B">
        <w:rPr>
          <w:lang w:val="id-ID"/>
        </w:rPr>
        <w:t>SQL , JSON, noSQL</w:t>
      </w:r>
    </w:p>
    <w:p w14:paraId="494FB13B" w14:textId="2875F79D" w:rsidR="00E00A35" w:rsidRPr="00E00A35" w:rsidRDefault="00E00A35" w:rsidP="00E00A35">
      <w:pPr>
        <w:pStyle w:val="ListParagraph"/>
        <w:numPr>
          <w:ilvl w:val="0"/>
          <w:numId w:val="17"/>
        </w:numPr>
        <w:rPr>
          <w:lang w:val="id-ID"/>
        </w:rPr>
      </w:pPr>
      <w:r w:rsidRPr="00E00A35">
        <w:rPr>
          <w:lang w:val="id-ID"/>
        </w:rPr>
        <w:t>Version Control:</w:t>
      </w:r>
      <w:r>
        <w:rPr>
          <w:lang w:val="id-ID"/>
        </w:rPr>
        <w:t xml:space="preserve"> </w:t>
      </w:r>
      <w:r w:rsidRPr="00E00A35">
        <w:rPr>
          <w:lang w:val="id-ID"/>
        </w:rPr>
        <w:t>Git, GitHub, GitLab</w:t>
      </w:r>
    </w:p>
    <w:p w14:paraId="040FB814" w14:textId="04090DDB" w:rsidR="00E00A35" w:rsidRPr="00E00A35" w:rsidRDefault="00E00A35" w:rsidP="00E00A35">
      <w:pPr>
        <w:pStyle w:val="ListParagraph"/>
        <w:numPr>
          <w:ilvl w:val="0"/>
          <w:numId w:val="17"/>
        </w:numPr>
        <w:rPr>
          <w:lang w:val="id-ID"/>
        </w:rPr>
      </w:pPr>
      <w:r w:rsidRPr="00E00A35">
        <w:rPr>
          <w:lang w:val="id-ID"/>
        </w:rPr>
        <w:t>Modeling and Design:</w:t>
      </w:r>
      <w:r>
        <w:rPr>
          <w:lang w:val="id-ID"/>
        </w:rPr>
        <w:t xml:space="preserve"> </w:t>
      </w:r>
      <w:r w:rsidRPr="00E00A35">
        <w:rPr>
          <w:lang w:val="id-ID"/>
        </w:rPr>
        <w:t>UML</w:t>
      </w:r>
      <w:r>
        <w:rPr>
          <w:lang w:val="id-ID"/>
        </w:rPr>
        <w:t>, Figma</w:t>
      </w:r>
    </w:p>
    <w:p w14:paraId="19657A22" w14:textId="5A582F13" w:rsidR="00E00A35" w:rsidRDefault="00E00A35" w:rsidP="00E00A35">
      <w:pPr>
        <w:pStyle w:val="ListParagraph"/>
        <w:numPr>
          <w:ilvl w:val="0"/>
          <w:numId w:val="17"/>
        </w:numPr>
        <w:rPr>
          <w:lang w:val="id-ID"/>
        </w:rPr>
      </w:pPr>
      <w:r w:rsidRPr="00E00A35">
        <w:rPr>
          <w:lang w:val="id-ID"/>
        </w:rPr>
        <w:t>Frameworks and Libraries:</w:t>
      </w:r>
      <w:r>
        <w:rPr>
          <w:lang w:val="id-ID"/>
        </w:rPr>
        <w:t xml:space="preserve"> </w:t>
      </w:r>
      <w:r w:rsidRPr="00E00A35">
        <w:rPr>
          <w:lang w:val="id-ID"/>
        </w:rPr>
        <w:t xml:space="preserve">Bootstrap, </w:t>
      </w:r>
      <w:r>
        <w:rPr>
          <w:lang w:val="id-ID"/>
        </w:rPr>
        <w:t>Chart.js, DataTable, etc.</w:t>
      </w:r>
    </w:p>
    <w:p w14:paraId="0412D03C" w14:textId="001F32EF" w:rsidR="00E00A35" w:rsidRPr="00E00A35" w:rsidRDefault="00E00A35" w:rsidP="00E00A35">
      <w:pPr>
        <w:pStyle w:val="ListParagraph"/>
        <w:numPr>
          <w:ilvl w:val="0"/>
          <w:numId w:val="17"/>
        </w:numPr>
        <w:rPr>
          <w:lang w:val="id-ID"/>
        </w:rPr>
      </w:pPr>
      <w:r w:rsidRPr="00E00A35">
        <w:rPr>
          <w:lang w:val="id-ID"/>
        </w:rPr>
        <w:t>Development Methodologies:</w:t>
      </w:r>
      <w:r>
        <w:rPr>
          <w:lang w:val="id-ID"/>
        </w:rPr>
        <w:t xml:space="preserve"> </w:t>
      </w:r>
      <w:r w:rsidRPr="00E00A35">
        <w:rPr>
          <w:lang w:val="id-ID"/>
        </w:rPr>
        <w:t>Waterfall, Scrum, Kanban, Agile frameworks</w:t>
      </w:r>
    </w:p>
    <w:p w14:paraId="55AECC2B" w14:textId="77777777" w:rsidR="0006073A" w:rsidRDefault="00E00A35" w:rsidP="0006073A">
      <w:pPr>
        <w:pStyle w:val="ListParagraph"/>
        <w:numPr>
          <w:ilvl w:val="0"/>
          <w:numId w:val="17"/>
        </w:numPr>
        <w:rPr>
          <w:lang w:val="id-ID"/>
        </w:rPr>
      </w:pPr>
      <w:r w:rsidRPr="00E00A35">
        <w:rPr>
          <w:lang w:val="id-ID"/>
        </w:rPr>
        <w:t>Soft Skills:</w:t>
      </w:r>
      <w:r>
        <w:rPr>
          <w:lang w:val="id-ID"/>
        </w:rPr>
        <w:t xml:space="preserve"> </w:t>
      </w:r>
      <w:r w:rsidRPr="00E00A35">
        <w:rPr>
          <w:lang w:val="id-ID"/>
        </w:rPr>
        <w:t>Problem-solving, teamwork, communication, project management</w:t>
      </w:r>
    </w:p>
    <w:p w14:paraId="65E3DD5A" w14:textId="77777777" w:rsidR="0006073A" w:rsidRPr="0006073A" w:rsidRDefault="00E00A35" w:rsidP="0006073A">
      <w:pPr>
        <w:pStyle w:val="ListParagraph"/>
        <w:numPr>
          <w:ilvl w:val="0"/>
          <w:numId w:val="17"/>
        </w:numPr>
        <w:rPr>
          <w:lang w:val="id-ID"/>
        </w:rPr>
      </w:pPr>
      <w:r w:rsidRPr="0006073A">
        <w:rPr>
          <w:lang w:val="en-ID"/>
        </w:rPr>
        <w:t xml:space="preserve">Certifications: </w:t>
      </w:r>
      <w:proofErr w:type="spellStart"/>
      <w:r w:rsidR="0006073A">
        <w:t>RevoU</w:t>
      </w:r>
      <w:proofErr w:type="spellEnd"/>
      <w:r w:rsidR="0006073A">
        <w:t xml:space="preserve"> Tech Academy - Learn Data Analytics &amp; Software Development With AI</w:t>
      </w:r>
    </w:p>
    <w:p w14:paraId="3D20CEC4" w14:textId="28D4E41B" w:rsidR="0006073A" w:rsidRPr="0006073A" w:rsidRDefault="0006073A" w:rsidP="0006073A">
      <w:pPr>
        <w:pStyle w:val="ListParagraph"/>
        <w:numPr>
          <w:ilvl w:val="0"/>
          <w:numId w:val="17"/>
        </w:numPr>
        <w:rPr>
          <w:lang w:val="id-ID"/>
        </w:rPr>
        <w:sectPr w:rsidR="0006073A" w:rsidRPr="0006073A" w:rsidSect="006C097E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  <w:r>
        <w:t>Text Editors</w:t>
      </w:r>
      <w:r>
        <w:rPr>
          <w:lang w:val="id-ID"/>
        </w:rPr>
        <w:t xml:space="preserve"> &amp; IDE</w:t>
      </w:r>
      <w:r>
        <w:t>: VS Code, Android Studio</w:t>
      </w:r>
      <w:r>
        <w:rPr>
          <w:lang w:val="id-ID"/>
        </w:rPr>
        <w:t xml:space="preserve">, </w:t>
      </w:r>
      <w:r>
        <w:t>Visual Studio</w:t>
      </w:r>
    </w:p>
    <w:p w14:paraId="2EA90C32" w14:textId="77777777" w:rsidR="00C056DC" w:rsidRDefault="00A438EA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sdt>
        <w:sdtPr>
          <w:alias w:val="Experience heading:"/>
          <w:tag w:val="Experience heading:"/>
          <w:id w:val="69094262"/>
          <w:placeholder>
            <w:docPart w:val="C00D2F7869D5443E8B73CFE770B4563A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7776"/>
        <w:gridCol w:w="2304"/>
      </w:tblGrid>
      <w:tr w:rsidR="000C5155" w14:paraId="30670BA8" w14:textId="77777777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14:paraId="2645AF96" w14:textId="77777777" w:rsidR="00C056DC" w:rsidRPr="001764A6" w:rsidRDefault="002531E2" w:rsidP="001764A6">
            <w:pPr>
              <w:pStyle w:val="Heading2"/>
              <w:outlineLvl w:val="1"/>
            </w:pPr>
            <w:r w:rsidRPr="002531E2">
              <w:t>A puja chicken sales officer</w:t>
            </w:r>
            <w:r w:rsidR="00B06F91" w:rsidRPr="001764A6">
              <w:t xml:space="preserve">, </w:t>
            </w:r>
            <w:r>
              <w:rPr>
                <w:lang w:val="id-ID"/>
              </w:rPr>
              <w:t>Bandung</w:t>
            </w:r>
          </w:p>
          <w:p w14:paraId="5A6DC3AA" w14:textId="77777777" w:rsidR="000C5155" w:rsidRDefault="0091591B" w:rsidP="002F47D4">
            <w:r w:rsidRPr="0091591B">
              <w:t>Responsible for maintaining stock, serving customers in a friendly manner, and managing transactions. Maintain store cleanliness and order for a good shopping experience.</w:t>
            </w:r>
          </w:p>
        </w:tc>
        <w:tc>
          <w:tcPr>
            <w:tcW w:w="2304" w:type="dxa"/>
          </w:tcPr>
          <w:p w14:paraId="3FF8371C" w14:textId="252EDA63" w:rsidR="000C5155" w:rsidRDefault="0091591B" w:rsidP="00C056DC">
            <w:pPr>
              <w:pStyle w:val="Date"/>
            </w:pPr>
            <w:r>
              <w:rPr>
                <w:lang w:val="id-ID"/>
              </w:rPr>
              <w:t>2020-</w:t>
            </w:r>
            <w:r w:rsidR="00C3460B">
              <w:rPr>
                <w:lang w:val="id-ID"/>
              </w:rPr>
              <w:t>Now</w:t>
            </w:r>
          </w:p>
        </w:tc>
      </w:tr>
      <w:tr w:rsidR="001764A6" w14:paraId="5D1A45E5" w14:textId="77777777" w:rsidTr="00EB514D">
        <w:tc>
          <w:tcPr>
            <w:tcW w:w="7776" w:type="dxa"/>
          </w:tcPr>
          <w:p w14:paraId="7C3707BD" w14:textId="77777777" w:rsidR="001764A6" w:rsidRPr="001764A6" w:rsidRDefault="0091591B" w:rsidP="001764A6">
            <w:pPr>
              <w:pStyle w:val="Heading2"/>
              <w:outlineLvl w:val="1"/>
            </w:pPr>
            <w:r>
              <w:t>Freelancer IT</w:t>
            </w:r>
            <w:r w:rsidR="001764A6" w:rsidRPr="001764A6">
              <w:t xml:space="preserve">, </w:t>
            </w:r>
            <w:r>
              <w:rPr>
                <w:lang w:val="id-ID"/>
              </w:rPr>
              <w:t xml:space="preserve">Bandung </w:t>
            </w:r>
          </w:p>
          <w:p w14:paraId="6630EA73" w14:textId="425293ED" w:rsidR="001764A6" w:rsidRDefault="00C31C56" w:rsidP="00097676">
            <w:r w:rsidRPr="00C31C56">
              <w:t>Opens services for creating UI/UX designs, fixing programmed error codes and designing or developing web, mobile and desktop applications.</w:t>
            </w:r>
          </w:p>
        </w:tc>
        <w:tc>
          <w:tcPr>
            <w:tcW w:w="2304" w:type="dxa"/>
          </w:tcPr>
          <w:p w14:paraId="7D9F234D" w14:textId="77777777" w:rsidR="001764A6" w:rsidRDefault="0091591B" w:rsidP="00097676">
            <w:pPr>
              <w:pStyle w:val="Date"/>
            </w:pPr>
            <w:r>
              <w:rPr>
                <w:lang w:val="id-ID"/>
              </w:rPr>
              <w:t>2022-Now</w:t>
            </w:r>
          </w:p>
        </w:tc>
      </w:tr>
    </w:tbl>
    <w:p w14:paraId="53F84505" w14:textId="77777777" w:rsidR="000C5155" w:rsidRDefault="00A438EA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B66F922E48CE47D0B8033F8D5BD41A6E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3927"/>
        <w:gridCol w:w="6153"/>
      </w:tblGrid>
      <w:tr w:rsidR="000C5155" w14:paraId="6E8C5D60" w14:textId="77777777" w:rsidTr="002D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B073A09" w14:textId="105BEDD4" w:rsidR="000C5155" w:rsidRPr="002D5FC0" w:rsidRDefault="002D5FC0" w:rsidP="002D5FC0">
            <w:pPr>
              <w:pStyle w:val="ListParagraph"/>
              <w:numPr>
                <w:ilvl w:val="0"/>
                <w:numId w:val="19"/>
              </w:numPr>
              <w:rPr>
                <w:b/>
                <w:bCs w:val="0"/>
                <w:lang w:val="id-ID"/>
              </w:rPr>
            </w:pPr>
            <w:r w:rsidRPr="002D5FC0">
              <w:t xml:space="preserve">STMIK-IM </w:t>
            </w:r>
            <w:r w:rsidRPr="002D5FC0">
              <w:br/>
              <w:t xml:space="preserve">Type of Education: College </w:t>
            </w:r>
            <w:r w:rsidRPr="002D5FC0">
              <w:br/>
              <w:t xml:space="preserve">Major: Information Systems </w:t>
            </w:r>
            <w:r w:rsidRPr="002D5FC0">
              <w:br/>
              <w:t>Degree: Bachelor 1</w:t>
            </w:r>
            <w:r w:rsidRPr="002D5FC0">
              <w:br/>
              <w:t xml:space="preserve">Education period: 4 years </w:t>
            </w:r>
          </w:p>
        </w:tc>
        <w:tc>
          <w:tcPr>
            <w:tcW w:w="6237" w:type="dxa"/>
          </w:tcPr>
          <w:p w14:paraId="4F4A402A" w14:textId="44B98E66" w:rsidR="000C5155" w:rsidRDefault="002D5FC0" w:rsidP="002D5FC0">
            <w:pPr>
              <w:pStyle w:val="Date"/>
              <w:numPr>
                <w:ilvl w:val="0"/>
                <w:numId w:val="19"/>
              </w:numPr>
              <w:jc w:val="left"/>
            </w:pPr>
            <w:proofErr w:type="spellStart"/>
            <w:r>
              <w:t>RevoU</w:t>
            </w:r>
            <w:proofErr w:type="spellEnd"/>
            <w:r>
              <w:t xml:space="preserve"> Tech Academy </w:t>
            </w:r>
            <w:r>
              <w:br/>
              <w:t xml:space="preserve">Type of education: Independent Study </w:t>
            </w:r>
            <w:r>
              <w:br/>
              <w:t xml:space="preserve">title: Learn Data Analytics &amp; Software Development </w:t>
            </w:r>
            <w:proofErr w:type="gramStart"/>
            <w:r>
              <w:t>With</w:t>
            </w:r>
            <w:proofErr w:type="gramEnd"/>
            <w:r>
              <w:t xml:space="preserve"> AI </w:t>
            </w:r>
            <w:r>
              <w:br/>
              <w:t>Education period: 4 months</w:t>
            </w:r>
          </w:p>
        </w:tc>
      </w:tr>
    </w:tbl>
    <w:p w14:paraId="19E72F14" w14:textId="77777777" w:rsidR="001764A6" w:rsidRDefault="001764A6" w:rsidP="0091591B">
      <w:pPr>
        <w:pStyle w:val="Heading1"/>
      </w:pPr>
    </w:p>
    <w:p w14:paraId="5505C7D7" w14:textId="77777777" w:rsidR="005648FD" w:rsidRDefault="005648FD" w:rsidP="003F3B40"/>
    <w:sectPr w:rsidR="005648FD" w:rsidSect="006C097E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4DE0" w14:textId="77777777" w:rsidR="00A438EA" w:rsidRDefault="00A438EA">
      <w:pPr>
        <w:spacing w:line="240" w:lineRule="auto"/>
      </w:pPr>
      <w:r>
        <w:separator/>
      </w:r>
    </w:p>
  </w:endnote>
  <w:endnote w:type="continuationSeparator" w:id="0">
    <w:p w14:paraId="0793F8EC" w14:textId="77777777" w:rsidR="00A438EA" w:rsidRDefault="00A43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B02B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3D11D" w14:textId="77777777" w:rsidR="00A438EA" w:rsidRDefault="00A438EA">
      <w:pPr>
        <w:spacing w:line="240" w:lineRule="auto"/>
      </w:pPr>
      <w:r>
        <w:separator/>
      </w:r>
    </w:p>
  </w:footnote>
  <w:footnote w:type="continuationSeparator" w:id="0">
    <w:p w14:paraId="3623BCEC" w14:textId="77777777" w:rsidR="00A438EA" w:rsidRDefault="00A43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74740"/>
    <w:multiLevelType w:val="hybridMultilevel"/>
    <w:tmpl w:val="3CAE5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B1"/>
    <w:multiLevelType w:val="hybridMultilevel"/>
    <w:tmpl w:val="241C9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979F7"/>
    <w:multiLevelType w:val="hybridMultilevel"/>
    <w:tmpl w:val="86C82B0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4809"/>
    <w:multiLevelType w:val="hybridMultilevel"/>
    <w:tmpl w:val="677673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64BA1"/>
    <w:multiLevelType w:val="hybridMultilevel"/>
    <w:tmpl w:val="358229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D1557A2"/>
    <w:multiLevelType w:val="hybridMultilevel"/>
    <w:tmpl w:val="3B300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14"/>
  </w:num>
  <w:num w:numId="15">
    <w:abstractNumId w:val="10"/>
  </w:num>
  <w:num w:numId="16">
    <w:abstractNumId w:val="12"/>
  </w:num>
  <w:num w:numId="17">
    <w:abstractNumId w:val="13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DC"/>
    <w:rsid w:val="000425C6"/>
    <w:rsid w:val="0006073A"/>
    <w:rsid w:val="00097676"/>
    <w:rsid w:val="000C5155"/>
    <w:rsid w:val="000F1DC7"/>
    <w:rsid w:val="001764A6"/>
    <w:rsid w:val="00244811"/>
    <w:rsid w:val="002531E2"/>
    <w:rsid w:val="002D5FC0"/>
    <w:rsid w:val="002F47D4"/>
    <w:rsid w:val="00337C64"/>
    <w:rsid w:val="003E7996"/>
    <w:rsid w:val="003F3B40"/>
    <w:rsid w:val="004324F5"/>
    <w:rsid w:val="004459B3"/>
    <w:rsid w:val="00490268"/>
    <w:rsid w:val="004C3892"/>
    <w:rsid w:val="005648FD"/>
    <w:rsid w:val="005B7925"/>
    <w:rsid w:val="006B32FA"/>
    <w:rsid w:val="006C097E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1591B"/>
    <w:rsid w:val="00971A48"/>
    <w:rsid w:val="00A438EA"/>
    <w:rsid w:val="00B0548E"/>
    <w:rsid w:val="00B06F91"/>
    <w:rsid w:val="00B550F6"/>
    <w:rsid w:val="00BD5B36"/>
    <w:rsid w:val="00BE5218"/>
    <w:rsid w:val="00C056DC"/>
    <w:rsid w:val="00C31C56"/>
    <w:rsid w:val="00C3460B"/>
    <w:rsid w:val="00C74AEB"/>
    <w:rsid w:val="00C773C5"/>
    <w:rsid w:val="00CE0E51"/>
    <w:rsid w:val="00D136AC"/>
    <w:rsid w:val="00D469F8"/>
    <w:rsid w:val="00D54540"/>
    <w:rsid w:val="00D77989"/>
    <w:rsid w:val="00DB7951"/>
    <w:rsid w:val="00DE55F0"/>
    <w:rsid w:val="00E00A35"/>
    <w:rsid w:val="00E10969"/>
    <w:rsid w:val="00EB514D"/>
    <w:rsid w:val="00EF0CB5"/>
    <w:rsid w:val="00EF5D7C"/>
    <w:rsid w:val="00F1340D"/>
    <w:rsid w:val="00F174D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2677C"/>
  <w15:chartTrackingRefBased/>
  <w15:docId w15:val="{546E251B-3227-4BA7-BA55-0E75BA7D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B5E462005C475A8EFF059572CC0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A6FD-FE36-4969-934C-852C178CFE1E}"/>
      </w:docPartPr>
      <w:docPartBody>
        <w:p w:rsidR="00940DCB" w:rsidRDefault="006170C7">
          <w:pPr>
            <w:pStyle w:val="72B5E462005C475A8EFF059572CC0330"/>
          </w:pPr>
          <w:r>
            <w:t>Skills &amp; Abilities</w:t>
          </w:r>
        </w:p>
      </w:docPartBody>
    </w:docPart>
    <w:docPart>
      <w:docPartPr>
        <w:name w:val="C00D2F7869D5443E8B73CFE770B45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B8A85-ADEA-4281-85E7-91E8B86C32D7}"/>
      </w:docPartPr>
      <w:docPartBody>
        <w:p w:rsidR="00940DCB" w:rsidRDefault="006170C7">
          <w:pPr>
            <w:pStyle w:val="C00D2F7869D5443E8B73CFE770B4563A"/>
          </w:pPr>
          <w:r>
            <w:t>Experience</w:t>
          </w:r>
        </w:p>
      </w:docPartBody>
    </w:docPart>
    <w:docPart>
      <w:docPartPr>
        <w:name w:val="B66F922E48CE47D0B8033F8D5BD4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D92A-2526-43C4-BCF3-F180CC8B93D6}"/>
      </w:docPartPr>
      <w:docPartBody>
        <w:p w:rsidR="00940DCB" w:rsidRDefault="006170C7">
          <w:pPr>
            <w:pStyle w:val="B66F922E48CE47D0B8033F8D5BD41A6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7"/>
    <w:rsid w:val="001C3A13"/>
    <w:rsid w:val="006170C7"/>
    <w:rsid w:val="00940DCB"/>
    <w:rsid w:val="00C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75C536EE74E5D85DE0B1F9D07A9DB">
    <w:name w:val="DFE75C536EE74E5D85DE0B1F9D07A9DB"/>
  </w:style>
  <w:style w:type="paragraph" w:customStyle="1" w:styleId="7FBDB4B0DAA54BF5B8F7048CB4EE39D3">
    <w:name w:val="7FBDB4B0DAA54BF5B8F7048CB4EE39D3"/>
  </w:style>
  <w:style w:type="paragraph" w:customStyle="1" w:styleId="23DF4656CE94425EBF4C3AD7EA26BEA0">
    <w:name w:val="23DF4656CE94425EBF4C3AD7EA26BEA0"/>
  </w:style>
  <w:style w:type="paragraph" w:customStyle="1" w:styleId="FFC2581B8DB44D128BD72EE67CF30DF9">
    <w:name w:val="FFC2581B8DB44D128BD72EE67CF30DF9"/>
  </w:style>
  <w:style w:type="paragraph" w:customStyle="1" w:styleId="83EE0E067D474E53A1B8E75950C53F5A">
    <w:name w:val="83EE0E067D474E53A1B8E75950C53F5A"/>
  </w:style>
  <w:style w:type="paragraph" w:customStyle="1" w:styleId="3826567BCD654FD39008A72AF1CCD978">
    <w:name w:val="3826567BCD654FD39008A72AF1CCD978"/>
  </w:style>
  <w:style w:type="paragraph" w:customStyle="1" w:styleId="FA0494AB92E3414FB32472D485179020">
    <w:name w:val="FA0494AB92E3414FB32472D485179020"/>
  </w:style>
  <w:style w:type="paragraph" w:customStyle="1" w:styleId="72B5E462005C475A8EFF059572CC0330">
    <w:name w:val="72B5E462005C475A8EFF059572CC0330"/>
  </w:style>
  <w:style w:type="paragraph" w:customStyle="1" w:styleId="CFBB83F969FA42AD900A177BE97D047F">
    <w:name w:val="CFBB83F969FA42AD900A177BE97D047F"/>
  </w:style>
  <w:style w:type="paragraph" w:customStyle="1" w:styleId="C00D2F7869D5443E8B73CFE770B4563A">
    <w:name w:val="C00D2F7869D5443E8B73CFE770B4563A"/>
  </w:style>
  <w:style w:type="paragraph" w:customStyle="1" w:styleId="4A2EDCE6AEFB437ABFD96A9AF693FEDC">
    <w:name w:val="4A2EDCE6AEFB437ABFD96A9AF693FEDC"/>
  </w:style>
  <w:style w:type="paragraph" w:customStyle="1" w:styleId="B824097B1E7E462DBB20E86A10941BD7">
    <w:name w:val="B824097B1E7E462DBB20E86A10941BD7"/>
  </w:style>
  <w:style w:type="paragraph" w:customStyle="1" w:styleId="7496564DCA3D45BB8D2D4B20C74C4E5C">
    <w:name w:val="7496564DCA3D45BB8D2D4B20C74C4E5C"/>
  </w:style>
  <w:style w:type="paragraph" w:customStyle="1" w:styleId="37911F35C6C546A48A10BBC87C6563BF">
    <w:name w:val="37911F35C6C546A48A10BBC87C6563BF"/>
  </w:style>
  <w:style w:type="paragraph" w:customStyle="1" w:styleId="3C524D7CA8E94C5CAD85CE29341B848D">
    <w:name w:val="3C524D7CA8E94C5CAD85CE29341B848D"/>
  </w:style>
  <w:style w:type="paragraph" w:customStyle="1" w:styleId="5A78B3353E414555B041C7625BE57D0C">
    <w:name w:val="5A78B3353E414555B041C7625BE57D0C"/>
  </w:style>
  <w:style w:type="paragraph" w:customStyle="1" w:styleId="524D59F04277459996ADE52F7DCDCA12">
    <w:name w:val="524D59F04277459996ADE52F7DCDCA12"/>
  </w:style>
  <w:style w:type="paragraph" w:customStyle="1" w:styleId="4C8737D32F0E41BE8AD0B7FFE462133D">
    <w:name w:val="4C8737D32F0E41BE8AD0B7FFE462133D"/>
  </w:style>
  <w:style w:type="paragraph" w:customStyle="1" w:styleId="B66F922E48CE47D0B8033F8D5BD41A6E">
    <w:name w:val="B66F922E48CE47D0B8033F8D5BD41A6E"/>
  </w:style>
  <w:style w:type="paragraph" w:customStyle="1" w:styleId="FCFA349C03334E108F878AE7857454A2">
    <w:name w:val="FCFA349C03334E108F878AE7857454A2"/>
  </w:style>
  <w:style w:type="paragraph" w:customStyle="1" w:styleId="C82BC3714FB941F8B0E3FDBC8676EA98">
    <w:name w:val="C82BC3714FB941F8B0E3FDBC8676EA98"/>
  </w:style>
  <w:style w:type="paragraph" w:customStyle="1" w:styleId="D70ED4F75F4A4B949C7A8441A191494F">
    <w:name w:val="D70ED4F75F4A4B949C7A8441A191494F"/>
  </w:style>
  <w:style w:type="paragraph" w:customStyle="1" w:styleId="B7568732AF904D8ABED9D237BCB09881">
    <w:name w:val="B7568732AF904D8ABED9D237BCB09881"/>
  </w:style>
  <w:style w:type="paragraph" w:customStyle="1" w:styleId="8C3E2AADD8E54B9CAB8AE1F95E988CBF">
    <w:name w:val="8C3E2AADD8E54B9CAB8AE1F95E988CBF"/>
  </w:style>
  <w:style w:type="paragraph" w:customStyle="1" w:styleId="62F3B26C433A41E09EE656A210BCA40E">
    <w:name w:val="62F3B26C433A41E09EE656A210BCA40E"/>
  </w:style>
  <w:style w:type="paragraph" w:customStyle="1" w:styleId="4D49D55279234943BF6422888C9625BB">
    <w:name w:val="4D49D55279234943BF6422888C962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477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hamdani</dc:creator>
  <cp:keywords/>
  <dc:description/>
  <cp:lastModifiedBy>rifki hamdani</cp:lastModifiedBy>
  <cp:revision>2</cp:revision>
  <dcterms:created xsi:type="dcterms:W3CDTF">2024-07-01T08:05:00Z</dcterms:created>
  <dcterms:modified xsi:type="dcterms:W3CDTF">2024-08-02T13:45:00Z</dcterms:modified>
</cp:coreProperties>
</file>